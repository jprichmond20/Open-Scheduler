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D7" w:rsidRDefault="00A63DD7" w:rsidP="00A63DD7">
      <w:pPr>
        <w:widowControl/>
        <w:tabs>
          <w:tab w:val="center" w:pos="468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CS-</w:t>
      </w:r>
      <w:proofErr w:type="gramStart"/>
      <w:r>
        <w:rPr>
          <w:rFonts w:ascii="Times New Roman" w:hAnsi="Times New Roman"/>
          <w:b/>
        </w:rPr>
        <w:t>390  SE</w:t>
      </w:r>
      <w:proofErr w:type="gramEnd"/>
      <w:r>
        <w:rPr>
          <w:rFonts w:ascii="Times New Roman" w:hAnsi="Times New Roman"/>
          <w:b/>
        </w:rPr>
        <w:t xml:space="preserve">  Spring 2022</w:t>
      </w:r>
    </w:p>
    <w:p w:rsidR="00A63DD7" w:rsidRDefault="00A63DD7" w:rsidP="00A63DD7">
      <w:pPr>
        <w:widowControl/>
        <w:tabs>
          <w:tab w:val="center" w:pos="4680"/>
        </w:tabs>
        <w:rPr>
          <w:rFonts w:ascii="Times New Roman" w:hAnsi="Times New Roman"/>
          <w:b/>
        </w:rPr>
      </w:pPr>
    </w:p>
    <w:p w:rsidR="00A63DD7" w:rsidRPr="00DC0A07" w:rsidRDefault="00A63DD7" w:rsidP="00A63DD7">
      <w:pPr>
        <w:rPr>
          <w:rFonts w:ascii="Times New Roman" w:hAnsi="Times New Roman"/>
        </w:rPr>
      </w:pPr>
    </w:p>
    <w:p w:rsidR="00A63DD7" w:rsidRPr="00DC0A07" w:rsidRDefault="00526C6B" w:rsidP="00A63DD7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Group Project Assignment 3</w:t>
      </w:r>
    </w:p>
    <w:p w:rsidR="00A63DD7" w:rsidRPr="00DC0A07" w:rsidRDefault="00A63DD7" w:rsidP="00A63DD7">
      <w:pPr>
        <w:rPr>
          <w:rFonts w:ascii="Times New Roman" w:hAnsi="Times New Roman"/>
        </w:rPr>
      </w:pPr>
      <w:r w:rsidRPr="00DC0A07">
        <w:rPr>
          <w:rFonts w:ascii="Times New Roman" w:hAnsi="Times New Roman"/>
          <w:u w:val="single"/>
        </w:rPr>
        <w:t>Due</w:t>
      </w:r>
      <w:r w:rsidR="00705730">
        <w:rPr>
          <w:rFonts w:ascii="Times New Roman" w:hAnsi="Times New Roman"/>
        </w:rPr>
        <w:t>:  Wed</w:t>
      </w:r>
      <w:r w:rsidRPr="00DC0A0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Feb </w:t>
      </w:r>
      <w:r w:rsidR="00705730">
        <w:rPr>
          <w:rFonts w:ascii="Times New Roman" w:hAnsi="Times New Roman"/>
        </w:rPr>
        <w:t>23</w:t>
      </w:r>
      <w:r w:rsidRPr="00DC0A07">
        <w:rPr>
          <w:rFonts w:ascii="Times New Roman" w:hAnsi="Times New Roman"/>
        </w:rPr>
        <w:t xml:space="preserve">, at </w:t>
      </w:r>
      <w:r>
        <w:rPr>
          <w:rFonts w:ascii="Times New Roman" w:hAnsi="Times New Roman"/>
        </w:rPr>
        <w:t>2 pm</w:t>
      </w:r>
    </w:p>
    <w:p w:rsidR="00DC0A07" w:rsidRDefault="00DC0A07" w:rsidP="00DC0A07">
      <w:pPr>
        <w:rPr>
          <w:rFonts w:ascii="Times New Roman" w:hAnsi="Times New Roman"/>
        </w:rPr>
      </w:pPr>
    </w:p>
    <w:p w:rsidR="00705730" w:rsidRDefault="00705730" w:rsidP="0070573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This iteration focusses on enhancing student interactions</w:t>
      </w:r>
      <w:r w:rsidR="007A69E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Add the capability for students to</w:t>
      </w:r>
      <w:r>
        <w:rPr>
          <w:rFonts w:ascii="Times New Roman" w:hAnsi="Times New Roman"/>
        </w:rPr>
        <w:t xml:space="preserve"> login to their accounts and</w:t>
      </w:r>
      <w:r>
        <w:rPr>
          <w:rFonts w:ascii="Times New Roman" w:hAnsi="Times New Roman"/>
        </w:rPr>
        <w:t xml:space="preserve"> </w:t>
      </w:r>
      <w:r w:rsidRPr="0050192F">
        <w:rPr>
          <w:rFonts w:ascii="Times New Roman" w:hAnsi="Times New Roman"/>
          <w:b/>
        </w:rPr>
        <w:t xml:space="preserve">add </w:t>
      </w:r>
      <w:r w:rsidRPr="007A69EE">
        <w:rPr>
          <w:rFonts w:ascii="Times New Roman" w:hAnsi="Times New Roman"/>
        </w:rPr>
        <w:t>any</w:t>
      </w:r>
      <w:r>
        <w:rPr>
          <w:rFonts w:ascii="Times New Roman" w:hAnsi="Times New Roman"/>
          <w:b/>
        </w:rPr>
        <w:t xml:space="preserve"> information </w:t>
      </w:r>
      <w:r w:rsidRPr="007A69EE">
        <w:rPr>
          <w:rFonts w:ascii="Times New Roman" w:hAnsi="Times New Roman"/>
        </w:rPr>
        <w:t>relevant to their work as consultants at the writing center</w:t>
      </w:r>
      <w:r w:rsidR="007A69EE">
        <w:rPr>
          <w:rFonts w:ascii="Times New Roman" w:hAnsi="Times New Roman"/>
        </w:rPr>
        <w:t xml:space="preserve">, such as major(s) and minor(s), times they will be available, etc. </w:t>
      </w:r>
      <w:r w:rsidR="00DD41A2">
        <w:rPr>
          <w:rFonts w:ascii="Times New Roman" w:hAnsi="Times New Roman"/>
        </w:rPr>
        <w:t xml:space="preserve">Save this information in a file or database so that it can later be updated by a student or administrator </w:t>
      </w:r>
      <w:bookmarkStart w:id="0" w:name="_GoBack"/>
      <w:bookmarkEnd w:id="0"/>
      <w:r w:rsidR="00DD41A2">
        <w:rPr>
          <w:rFonts w:ascii="Times New Roman" w:hAnsi="Times New Roman"/>
        </w:rPr>
        <w:t xml:space="preserve">as needed. </w:t>
      </w:r>
      <w:r>
        <w:rPr>
          <w:rFonts w:ascii="Times New Roman" w:hAnsi="Times New Roman"/>
          <w:szCs w:val="24"/>
        </w:rPr>
        <w:t xml:space="preserve">Create a </w:t>
      </w:r>
      <w:r w:rsidRPr="007A69EE">
        <w:rPr>
          <w:rFonts w:ascii="Times New Roman" w:hAnsi="Times New Roman"/>
          <w:b/>
          <w:szCs w:val="24"/>
        </w:rPr>
        <w:t>GUI</w:t>
      </w:r>
      <w:r>
        <w:rPr>
          <w:rFonts w:ascii="Times New Roman" w:hAnsi="Times New Roman"/>
          <w:szCs w:val="24"/>
        </w:rPr>
        <w:t xml:space="preserve"> that implements these transactions</w:t>
      </w:r>
      <w:r w:rsidR="007A69EE">
        <w:rPr>
          <w:rFonts w:ascii="Times New Roman" w:hAnsi="Times New Roman"/>
          <w:szCs w:val="24"/>
        </w:rPr>
        <w:t xml:space="preserve">. </w:t>
      </w:r>
      <w:r w:rsidR="007A69EE">
        <w:rPr>
          <w:rFonts w:ascii="Times New Roman" w:hAnsi="Times New Roman"/>
          <w:szCs w:val="24"/>
        </w:rPr>
        <w:t>Also, update your UML diagrams as needed.</w:t>
      </w:r>
    </w:p>
    <w:p w:rsidR="00705730" w:rsidRDefault="00705730" w:rsidP="00705730">
      <w:pPr>
        <w:rPr>
          <w:rFonts w:ascii="Times New Roman" w:hAnsi="Times New Roman"/>
          <w:szCs w:val="24"/>
        </w:rPr>
      </w:pPr>
    </w:p>
    <w:p w:rsidR="00AC299F" w:rsidRDefault="00F134AC" w:rsidP="00F659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On </w:t>
      </w:r>
      <w:r w:rsidR="00C31664">
        <w:rPr>
          <w:rFonts w:ascii="Times New Roman" w:hAnsi="Times New Roman"/>
          <w:szCs w:val="24"/>
        </w:rPr>
        <w:t>the due date</w:t>
      </w:r>
      <w:r>
        <w:rPr>
          <w:rFonts w:ascii="Times New Roman" w:hAnsi="Times New Roman"/>
          <w:szCs w:val="24"/>
        </w:rPr>
        <w:t xml:space="preserve"> </w:t>
      </w:r>
      <w:r w:rsidR="002F76E8">
        <w:rPr>
          <w:rFonts w:ascii="Times New Roman" w:hAnsi="Times New Roman"/>
        </w:rPr>
        <w:t xml:space="preserve">each group will be given </w:t>
      </w:r>
      <w:r>
        <w:rPr>
          <w:rFonts w:ascii="Times New Roman" w:hAnsi="Times New Roman"/>
        </w:rPr>
        <w:t>5-10</w:t>
      </w:r>
      <w:r w:rsidR="002F76E8">
        <w:rPr>
          <w:rFonts w:ascii="Times New Roman" w:hAnsi="Times New Roman"/>
        </w:rPr>
        <w:t xml:space="preserve"> minutes to demo and explain their code</w:t>
      </w:r>
      <w:r w:rsidR="00DC0A07" w:rsidRPr="00111436">
        <w:rPr>
          <w:rFonts w:ascii="Times New Roman" w:hAnsi="Times New Roman"/>
          <w:szCs w:val="24"/>
        </w:rPr>
        <w:t>.</w:t>
      </w:r>
      <w:r w:rsidR="002F76E8">
        <w:rPr>
          <w:rFonts w:ascii="Times New Roman" w:hAnsi="Times New Roman"/>
          <w:szCs w:val="24"/>
        </w:rPr>
        <w:t xml:space="preserve"> </w:t>
      </w:r>
      <w:r w:rsidR="007A12DF">
        <w:rPr>
          <w:rFonts w:ascii="Times New Roman" w:hAnsi="Times New Roman"/>
          <w:szCs w:val="24"/>
        </w:rPr>
        <w:t xml:space="preserve">Groups will not be turning </w:t>
      </w:r>
      <w:r w:rsidR="00C44AB1">
        <w:rPr>
          <w:rFonts w:ascii="Times New Roman" w:hAnsi="Times New Roman"/>
          <w:szCs w:val="24"/>
        </w:rPr>
        <w:t>in their code; instead</w:t>
      </w:r>
      <w:r w:rsidR="007A12DF">
        <w:rPr>
          <w:rFonts w:ascii="Times New Roman" w:hAnsi="Times New Roman"/>
          <w:szCs w:val="24"/>
        </w:rPr>
        <w:t xml:space="preserve"> they will be </w:t>
      </w:r>
      <w:r w:rsidR="00C44AB1">
        <w:rPr>
          <w:rFonts w:ascii="Times New Roman" w:hAnsi="Times New Roman"/>
          <w:szCs w:val="24"/>
        </w:rPr>
        <w:t xml:space="preserve">showing and </w:t>
      </w:r>
      <w:r w:rsidR="007A12DF">
        <w:rPr>
          <w:rFonts w:ascii="Times New Roman" w:hAnsi="Times New Roman"/>
          <w:szCs w:val="24"/>
        </w:rPr>
        <w:t>explaining how it works at this point in time.</w:t>
      </w:r>
    </w:p>
    <w:p w:rsidR="00C31664" w:rsidRDefault="00C31664" w:rsidP="00F65904">
      <w:pPr>
        <w:rPr>
          <w:rFonts w:ascii="Times New Roman" w:hAnsi="Times New Roman"/>
          <w:szCs w:val="24"/>
        </w:rPr>
      </w:pPr>
    </w:p>
    <w:p w:rsidR="00C31664" w:rsidRDefault="00C31664" w:rsidP="00F659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assignment will </w:t>
      </w:r>
      <w:r w:rsidR="00705730">
        <w:rPr>
          <w:rFonts w:ascii="Times New Roman" w:hAnsi="Times New Roman"/>
          <w:szCs w:val="24"/>
        </w:rPr>
        <w:t xml:space="preserve">not </w:t>
      </w:r>
      <w:r>
        <w:rPr>
          <w:rFonts w:ascii="Times New Roman" w:hAnsi="Times New Roman"/>
          <w:szCs w:val="24"/>
        </w:rPr>
        <w:t>be graded</w:t>
      </w:r>
      <w:r w:rsidR="007A69EE">
        <w:rPr>
          <w:rFonts w:ascii="Times New Roman" w:hAnsi="Times New Roman"/>
          <w:szCs w:val="24"/>
        </w:rPr>
        <w:t xml:space="preserve">, but will be incorporated into the next </w:t>
      </w:r>
      <w:r>
        <w:rPr>
          <w:rFonts w:ascii="Times New Roman" w:hAnsi="Times New Roman"/>
          <w:szCs w:val="24"/>
        </w:rPr>
        <w:t xml:space="preserve">official </w:t>
      </w:r>
      <w:r w:rsidRPr="00C31664">
        <w:rPr>
          <w:rFonts w:ascii="Times New Roman" w:hAnsi="Times New Roman"/>
          <w:b/>
          <w:i/>
          <w:szCs w:val="24"/>
        </w:rPr>
        <w:t xml:space="preserve">check-point </w:t>
      </w:r>
      <w:r w:rsidR="007A69EE">
        <w:rPr>
          <w:rFonts w:ascii="Times New Roman" w:hAnsi="Times New Roman"/>
          <w:b/>
          <w:i/>
          <w:szCs w:val="24"/>
        </w:rPr>
        <w:t>(</w:t>
      </w:r>
      <w:r w:rsidRPr="00C31664">
        <w:rPr>
          <w:rFonts w:ascii="Times New Roman" w:hAnsi="Times New Roman"/>
          <w:b/>
          <w:i/>
          <w:szCs w:val="24"/>
        </w:rPr>
        <w:t>#</w:t>
      </w:r>
      <w:r w:rsidR="007A69EE">
        <w:rPr>
          <w:rFonts w:ascii="Times New Roman" w:hAnsi="Times New Roman"/>
          <w:b/>
          <w:i/>
          <w:szCs w:val="24"/>
        </w:rPr>
        <w:t>2)</w:t>
      </w:r>
      <w:r>
        <w:rPr>
          <w:rFonts w:ascii="Times New Roman" w:hAnsi="Times New Roman"/>
          <w:szCs w:val="24"/>
        </w:rPr>
        <w:t>.</w:t>
      </w:r>
    </w:p>
    <w:p w:rsidR="00A14CE2" w:rsidRDefault="00A14CE2" w:rsidP="00F65904">
      <w:pPr>
        <w:rPr>
          <w:rFonts w:ascii="Times New Roman" w:hAnsi="Times New Roman"/>
          <w:szCs w:val="24"/>
        </w:rPr>
      </w:pPr>
    </w:p>
    <w:p w:rsidR="00C31664" w:rsidRPr="002F76E8" w:rsidRDefault="00C31664">
      <w:pPr>
        <w:rPr>
          <w:rFonts w:ascii="Times New Roman" w:hAnsi="Times New Roman"/>
          <w:szCs w:val="24"/>
        </w:rPr>
      </w:pPr>
    </w:p>
    <w:sectPr w:rsidR="00C31664" w:rsidRPr="002F76E8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09B" w:rsidRDefault="000C409B">
      <w:r>
        <w:separator/>
      </w:r>
    </w:p>
  </w:endnote>
  <w:endnote w:type="continuationSeparator" w:id="0">
    <w:p w:rsidR="000C409B" w:rsidRDefault="000C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6A" w:rsidRDefault="00FA1A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0</w:t>
    </w:r>
    <w:r>
      <w:rPr>
        <w:rStyle w:val="PageNumber"/>
      </w:rPr>
      <w:fldChar w:fldCharType="end"/>
    </w:r>
  </w:p>
  <w:p w:rsidR="00FA1A6A" w:rsidRDefault="00FA1A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6A" w:rsidRDefault="00FA1A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41A2">
      <w:rPr>
        <w:rStyle w:val="PageNumber"/>
        <w:noProof/>
      </w:rPr>
      <w:t>1</w:t>
    </w:r>
    <w:r>
      <w:rPr>
        <w:rStyle w:val="PageNumber"/>
      </w:rPr>
      <w:fldChar w:fldCharType="end"/>
    </w:r>
  </w:p>
  <w:p w:rsidR="00FA1A6A" w:rsidRDefault="00FA1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09B" w:rsidRDefault="000C409B">
      <w:r>
        <w:separator/>
      </w:r>
    </w:p>
  </w:footnote>
  <w:footnote w:type="continuationSeparator" w:id="0">
    <w:p w:rsidR="000C409B" w:rsidRDefault="000C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0A17"/>
    <w:multiLevelType w:val="hybridMultilevel"/>
    <w:tmpl w:val="91468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36A4"/>
    <w:multiLevelType w:val="hybridMultilevel"/>
    <w:tmpl w:val="D8C47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98"/>
    <w:rsid w:val="00020B66"/>
    <w:rsid w:val="000674FC"/>
    <w:rsid w:val="000B3B5E"/>
    <w:rsid w:val="000C409B"/>
    <w:rsid w:val="000D339F"/>
    <w:rsid w:val="00111436"/>
    <w:rsid w:val="001B69BC"/>
    <w:rsid w:val="0027336C"/>
    <w:rsid w:val="002F76E8"/>
    <w:rsid w:val="00317F11"/>
    <w:rsid w:val="003D5096"/>
    <w:rsid w:val="00422088"/>
    <w:rsid w:val="00455F7F"/>
    <w:rsid w:val="004D16B1"/>
    <w:rsid w:val="005131DE"/>
    <w:rsid w:val="00526C6B"/>
    <w:rsid w:val="005D0E2C"/>
    <w:rsid w:val="005E65D0"/>
    <w:rsid w:val="006437FE"/>
    <w:rsid w:val="00670062"/>
    <w:rsid w:val="00705730"/>
    <w:rsid w:val="0076249B"/>
    <w:rsid w:val="007A12DF"/>
    <w:rsid w:val="007A69EE"/>
    <w:rsid w:val="007D50A8"/>
    <w:rsid w:val="00825037"/>
    <w:rsid w:val="008F29C8"/>
    <w:rsid w:val="009465A7"/>
    <w:rsid w:val="00980BAF"/>
    <w:rsid w:val="00A0278C"/>
    <w:rsid w:val="00A14CE2"/>
    <w:rsid w:val="00A30308"/>
    <w:rsid w:val="00A314CD"/>
    <w:rsid w:val="00A63DD7"/>
    <w:rsid w:val="00A73F2B"/>
    <w:rsid w:val="00AC299F"/>
    <w:rsid w:val="00AF122D"/>
    <w:rsid w:val="00B34B65"/>
    <w:rsid w:val="00B36F43"/>
    <w:rsid w:val="00B867CA"/>
    <w:rsid w:val="00BC27F8"/>
    <w:rsid w:val="00BD3F19"/>
    <w:rsid w:val="00BE0238"/>
    <w:rsid w:val="00BE5206"/>
    <w:rsid w:val="00C31664"/>
    <w:rsid w:val="00C44AB1"/>
    <w:rsid w:val="00CB7CB9"/>
    <w:rsid w:val="00D10996"/>
    <w:rsid w:val="00D6196D"/>
    <w:rsid w:val="00DB1FFB"/>
    <w:rsid w:val="00DB2139"/>
    <w:rsid w:val="00DC0A07"/>
    <w:rsid w:val="00DD41A2"/>
    <w:rsid w:val="00DE145B"/>
    <w:rsid w:val="00E02298"/>
    <w:rsid w:val="00F134AC"/>
    <w:rsid w:val="00F65904"/>
    <w:rsid w:val="00F675A0"/>
    <w:rsid w:val="00F8587D"/>
    <w:rsid w:val="00FA1A6A"/>
    <w:rsid w:val="00FC08AF"/>
    <w:rsid w:val="00FD6127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2F109"/>
  <w15:chartTrackingRefBased/>
  <w15:docId w15:val="{A7403F1F-F897-41E1-84F7-B5B75BA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ourier" w:hAnsi="Courier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946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CF96CD7F.dotm</Template>
  <TotalTime>13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CS-705  Object-Oriented Programming Using C++  Fall 2000</vt:lpstr>
    </vt:vector>
  </TitlesOfParts>
  <Company>Coe College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CS-705  Object-Oriented Programming Using C++  Fall 2000</dc:title>
  <dc:subject/>
  <dc:creator>thostetl</dc:creator>
  <cp:keywords/>
  <dc:description/>
  <cp:lastModifiedBy>Coe College</cp:lastModifiedBy>
  <cp:revision>3</cp:revision>
  <cp:lastPrinted>2006-09-18T18:35:00Z</cp:lastPrinted>
  <dcterms:created xsi:type="dcterms:W3CDTF">2022-02-16T19:31:00Z</dcterms:created>
  <dcterms:modified xsi:type="dcterms:W3CDTF">2022-02-16T19:44:00Z</dcterms:modified>
</cp:coreProperties>
</file>