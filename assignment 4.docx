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D7" w:rsidRDefault="00A63DD7" w:rsidP="00A63DD7">
      <w:pPr>
        <w:widowControl/>
        <w:tabs>
          <w:tab w:val="center" w:pos="468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CS-</w:t>
      </w:r>
      <w:proofErr w:type="gramStart"/>
      <w:r>
        <w:rPr>
          <w:rFonts w:ascii="Times New Roman" w:hAnsi="Times New Roman"/>
          <w:b/>
        </w:rPr>
        <w:t>390  SE</w:t>
      </w:r>
      <w:proofErr w:type="gramEnd"/>
      <w:r>
        <w:rPr>
          <w:rFonts w:ascii="Times New Roman" w:hAnsi="Times New Roman"/>
          <w:b/>
        </w:rPr>
        <w:t xml:space="preserve">  Spring 2022</w:t>
      </w:r>
    </w:p>
    <w:p w:rsidR="00A63DD7" w:rsidRDefault="00A63DD7" w:rsidP="00A63DD7">
      <w:pPr>
        <w:widowControl/>
        <w:tabs>
          <w:tab w:val="center" w:pos="4680"/>
        </w:tabs>
        <w:rPr>
          <w:rFonts w:ascii="Times New Roman" w:hAnsi="Times New Roman"/>
          <w:b/>
        </w:rPr>
      </w:pPr>
    </w:p>
    <w:p w:rsidR="00A63DD7" w:rsidRPr="00DC0A07" w:rsidRDefault="00A63DD7" w:rsidP="00A63DD7">
      <w:pPr>
        <w:rPr>
          <w:rFonts w:ascii="Times New Roman" w:hAnsi="Times New Roman"/>
        </w:rPr>
      </w:pPr>
    </w:p>
    <w:p w:rsidR="00A63DD7" w:rsidRPr="00DC0A07" w:rsidRDefault="003D6B24" w:rsidP="00A63DD7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Group Project Assignment 4</w:t>
      </w:r>
    </w:p>
    <w:p w:rsidR="00A63DD7" w:rsidRPr="00DC0A07" w:rsidRDefault="00A63DD7" w:rsidP="00A63DD7">
      <w:pPr>
        <w:rPr>
          <w:rFonts w:ascii="Times New Roman" w:hAnsi="Times New Roman"/>
        </w:rPr>
      </w:pPr>
      <w:r w:rsidRPr="00DC0A07">
        <w:rPr>
          <w:rFonts w:ascii="Times New Roman" w:hAnsi="Times New Roman"/>
          <w:u w:val="single"/>
        </w:rPr>
        <w:t>Due</w:t>
      </w:r>
      <w:r w:rsidR="003D6B24">
        <w:rPr>
          <w:rFonts w:ascii="Times New Roman" w:hAnsi="Times New Roman"/>
        </w:rPr>
        <w:t>:  Wed, Mar 9</w:t>
      </w:r>
      <w:r w:rsidRPr="00DC0A07">
        <w:rPr>
          <w:rFonts w:ascii="Times New Roman" w:hAnsi="Times New Roman"/>
        </w:rPr>
        <w:t xml:space="preserve">, at </w:t>
      </w:r>
      <w:r>
        <w:rPr>
          <w:rFonts w:ascii="Times New Roman" w:hAnsi="Times New Roman"/>
        </w:rPr>
        <w:t>2 pm</w:t>
      </w:r>
    </w:p>
    <w:p w:rsidR="00DC0A07" w:rsidRDefault="00DC0A07" w:rsidP="00DC0A07">
      <w:pPr>
        <w:rPr>
          <w:rFonts w:ascii="Times New Roman" w:hAnsi="Times New Roman"/>
        </w:rPr>
      </w:pPr>
    </w:p>
    <w:p w:rsidR="003D6B24" w:rsidRDefault="003D6B24" w:rsidP="00C3166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assignment is to implement an initial </w:t>
      </w:r>
      <w:r w:rsidRPr="00771096">
        <w:rPr>
          <w:rFonts w:ascii="Times New Roman" w:hAnsi="Times New Roman"/>
          <w:b/>
        </w:rPr>
        <w:t>scheduling algorithm</w:t>
      </w:r>
      <w:r>
        <w:rPr>
          <w:rFonts w:ascii="Times New Roman" w:hAnsi="Times New Roman"/>
        </w:rPr>
        <w:t xml:space="preserve"> with the following criteria: </w:t>
      </w:r>
    </w:p>
    <w:p w:rsidR="003D6B24" w:rsidRPr="00771096" w:rsidRDefault="003D6B24" w:rsidP="0077109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71096">
        <w:rPr>
          <w:rFonts w:ascii="Times New Roman" w:hAnsi="Times New Roman"/>
        </w:rPr>
        <w:t>All consultants will be given at least one shift (if not possible a “helpful” warning message will be issued).</w:t>
      </w:r>
    </w:p>
    <w:p w:rsidR="00771096" w:rsidRPr="00771096" w:rsidRDefault="00771096" w:rsidP="0077109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71096">
        <w:rPr>
          <w:rFonts w:ascii="Times New Roman" w:hAnsi="Times New Roman"/>
        </w:rPr>
        <w:t xml:space="preserve">Consultants will work up to </w:t>
      </w:r>
      <w:r>
        <w:rPr>
          <w:rFonts w:ascii="Times New Roman" w:hAnsi="Times New Roman"/>
        </w:rPr>
        <w:t>N</w:t>
      </w:r>
      <w:r w:rsidRPr="00771096">
        <w:rPr>
          <w:rFonts w:ascii="Times New Roman" w:hAnsi="Times New Roman"/>
        </w:rPr>
        <w:t xml:space="preserve"> consecutive shifts </w:t>
      </w:r>
      <w:r>
        <w:rPr>
          <w:rFonts w:ascii="Times New Roman" w:hAnsi="Times New Roman"/>
        </w:rPr>
        <w:t>when possible (with N selected by an administrator)</w:t>
      </w:r>
      <w:r w:rsidR="006F44A6">
        <w:rPr>
          <w:rFonts w:ascii="Times New Roman" w:hAnsi="Times New Roman"/>
        </w:rPr>
        <w:t>.</w:t>
      </w:r>
    </w:p>
    <w:p w:rsidR="003D6B24" w:rsidRDefault="003D6B24" w:rsidP="00C31664">
      <w:pPr>
        <w:rPr>
          <w:rFonts w:ascii="Times New Roman" w:hAnsi="Times New Roman"/>
        </w:rPr>
      </w:pPr>
    </w:p>
    <w:p w:rsidR="00C31664" w:rsidRPr="002F76E8" w:rsidRDefault="006F44A6" w:rsidP="00C316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Modify your</w:t>
      </w:r>
      <w:r w:rsidR="00455F7F">
        <w:rPr>
          <w:rFonts w:ascii="Times New Roman" w:hAnsi="Times New Roman"/>
          <w:szCs w:val="24"/>
        </w:rPr>
        <w:t xml:space="preserve"> GUI </w:t>
      </w:r>
      <w:r>
        <w:rPr>
          <w:rFonts w:ascii="Times New Roman" w:hAnsi="Times New Roman"/>
          <w:szCs w:val="24"/>
        </w:rPr>
        <w:t>to implement</w:t>
      </w:r>
      <w:r w:rsidR="00455F7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this transaction</w:t>
      </w:r>
      <w:r w:rsidR="00455F7F">
        <w:rPr>
          <w:rFonts w:ascii="Times New Roman" w:hAnsi="Times New Roman"/>
          <w:szCs w:val="24"/>
        </w:rPr>
        <w:t xml:space="preserve"> </w:t>
      </w:r>
      <w:r w:rsidR="007A12DF" w:rsidRPr="00F8587D">
        <w:rPr>
          <w:rFonts w:ascii="Times New Roman" w:hAnsi="Times New Roman"/>
        </w:rPr>
        <w:t>for administrators</w:t>
      </w:r>
      <w:r w:rsidR="00825037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Allow administrators to </w:t>
      </w:r>
      <w:r w:rsidR="00EA6F58">
        <w:rPr>
          <w:rFonts w:ascii="Times New Roman" w:hAnsi="Times New Roman"/>
          <w:szCs w:val="24"/>
        </w:rPr>
        <w:t xml:space="preserve">modify the </w:t>
      </w:r>
      <w:bookmarkStart w:id="0" w:name="_GoBack"/>
      <w:bookmarkEnd w:id="0"/>
      <w:r w:rsidR="00EA6F58">
        <w:rPr>
          <w:rFonts w:ascii="Times New Roman" w:hAnsi="Times New Roman"/>
          <w:szCs w:val="24"/>
        </w:rPr>
        <w:t xml:space="preserve">schedule and save it when satisfied. Make sure </w:t>
      </w:r>
      <w:r>
        <w:rPr>
          <w:rFonts w:ascii="Times New Roman" w:hAnsi="Times New Roman"/>
          <w:szCs w:val="24"/>
        </w:rPr>
        <w:t xml:space="preserve">that </w:t>
      </w:r>
      <w:r w:rsidR="00EA6F58">
        <w:rPr>
          <w:rFonts w:ascii="Times New Roman" w:hAnsi="Times New Roman"/>
          <w:szCs w:val="24"/>
        </w:rPr>
        <w:t xml:space="preserve">it </w:t>
      </w:r>
      <w:r>
        <w:rPr>
          <w:rFonts w:ascii="Times New Roman" w:hAnsi="Times New Roman"/>
          <w:szCs w:val="24"/>
        </w:rPr>
        <w:t>can la</w:t>
      </w:r>
      <w:r w:rsidR="00EA6F58">
        <w:rPr>
          <w:rFonts w:ascii="Times New Roman" w:hAnsi="Times New Roman"/>
          <w:szCs w:val="24"/>
        </w:rPr>
        <w:t>ter be read back in and updated</w:t>
      </w:r>
      <w:r>
        <w:rPr>
          <w:rFonts w:ascii="Times New Roman" w:hAnsi="Times New Roman"/>
          <w:szCs w:val="24"/>
        </w:rPr>
        <w:t>. U</w:t>
      </w:r>
      <w:r w:rsidR="00C31664">
        <w:rPr>
          <w:rFonts w:ascii="Times New Roman" w:hAnsi="Times New Roman"/>
          <w:szCs w:val="24"/>
        </w:rPr>
        <w:t>pdate your UML diagrams as needed.</w:t>
      </w:r>
    </w:p>
    <w:p w:rsidR="00F65904" w:rsidRPr="00111436" w:rsidRDefault="00F65904" w:rsidP="00DC0A07">
      <w:pPr>
        <w:rPr>
          <w:rFonts w:ascii="Times New Roman" w:hAnsi="Times New Roman"/>
          <w:szCs w:val="24"/>
        </w:rPr>
      </w:pPr>
    </w:p>
    <w:p w:rsidR="00AC299F" w:rsidRDefault="00F134AC" w:rsidP="00F6590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On </w:t>
      </w:r>
      <w:r w:rsidR="00C31664">
        <w:rPr>
          <w:rFonts w:ascii="Times New Roman" w:hAnsi="Times New Roman"/>
          <w:szCs w:val="24"/>
        </w:rPr>
        <w:t>the due date</w:t>
      </w:r>
      <w:r>
        <w:rPr>
          <w:rFonts w:ascii="Times New Roman" w:hAnsi="Times New Roman"/>
          <w:szCs w:val="24"/>
        </w:rPr>
        <w:t xml:space="preserve"> </w:t>
      </w:r>
      <w:r w:rsidR="002F76E8">
        <w:rPr>
          <w:rFonts w:ascii="Times New Roman" w:hAnsi="Times New Roman"/>
        </w:rPr>
        <w:t xml:space="preserve">each group will be given </w:t>
      </w:r>
      <w:r>
        <w:rPr>
          <w:rFonts w:ascii="Times New Roman" w:hAnsi="Times New Roman"/>
        </w:rPr>
        <w:t>5-10</w:t>
      </w:r>
      <w:r w:rsidR="002F76E8">
        <w:rPr>
          <w:rFonts w:ascii="Times New Roman" w:hAnsi="Times New Roman"/>
        </w:rPr>
        <w:t xml:space="preserve"> minutes to demo and explain their code</w:t>
      </w:r>
      <w:r w:rsidR="00DC0A07" w:rsidRPr="00111436">
        <w:rPr>
          <w:rFonts w:ascii="Times New Roman" w:hAnsi="Times New Roman"/>
          <w:szCs w:val="24"/>
        </w:rPr>
        <w:t>.</w:t>
      </w:r>
      <w:r w:rsidR="002F76E8">
        <w:rPr>
          <w:rFonts w:ascii="Times New Roman" w:hAnsi="Times New Roman"/>
          <w:szCs w:val="24"/>
        </w:rPr>
        <w:t xml:space="preserve">  This process called a </w:t>
      </w:r>
      <w:r w:rsidR="002F76E8" w:rsidRPr="002F76E8">
        <w:rPr>
          <w:rFonts w:ascii="Times New Roman" w:hAnsi="Times New Roman"/>
          <w:b/>
          <w:i/>
          <w:szCs w:val="24"/>
        </w:rPr>
        <w:t>code review</w:t>
      </w:r>
      <w:r w:rsidR="002F76E8">
        <w:rPr>
          <w:rFonts w:ascii="Times New Roman" w:hAnsi="Times New Roman"/>
          <w:szCs w:val="24"/>
        </w:rPr>
        <w:t xml:space="preserve"> and is undertaken at </w:t>
      </w:r>
      <w:r w:rsidR="0076249B">
        <w:rPr>
          <w:rFonts w:ascii="Times New Roman" w:hAnsi="Times New Roman"/>
          <w:szCs w:val="24"/>
        </w:rPr>
        <w:t xml:space="preserve">important </w:t>
      </w:r>
      <w:r w:rsidR="002F76E8">
        <w:rPr>
          <w:rFonts w:ascii="Times New Roman" w:hAnsi="Times New Roman"/>
          <w:szCs w:val="24"/>
        </w:rPr>
        <w:t>stages</w:t>
      </w:r>
      <w:r w:rsidR="00C44AB1">
        <w:rPr>
          <w:rFonts w:ascii="Times New Roman" w:hAnsi="Times New Roman"/>
          <w:szCs w:val="24"/>
        </w:rPr>
        <w:t xml:space="preserve"> (or check-points)</w:t>
      </w:r>
      <w:r w:rsidR="002F76E8">
        <w:rPr>
          <w:rFonts w:ascii="Times New Roman" w:hAnsi="Times New Roman"/>
          <w:szCs w:val="24"/>
        </w:rPr>
        <w:t xml:space="preserve"> </w:t>
      </w:r>
      <w:r w:rsidR="00C44AB1">
        <w:rPr>
          <w:rFonts w:ascii="Times New Roman" w:hAnsi="Times New Roman"/>
          <w:szCs w:val="24"/>
        </w:rPr>
        <w:t>in</w:t>
      </w:r>
      <w:r w:rsidR="002F76E8">
        <w:rPr>
          <w:rFonts w:ascii="Times New Roman" w:hAnsi="Times New Roman"/>
          <w:szCs w:val="24"/>
        </w:rPr>
        <w:t xml:space="preserve"> the development process.</w:t>
      </w:r>
      <w:r w:rsidR="007A12DF">
        <w:rPr>
          <w:rFonts w:ascii="Times New Roman" w:hAnsi="Times New Roman"/>
          <w:szCs w:val="24"/>
        </w:rPr>
        <w:t xml:space="preserve">  Groups will not be turning </w:t>
      </w:r>
      <w:r w:rsidR="00C44AB1">
        <w:rPr>
          <w:rFonts w:ascii="Times New Roman" w:hAnsi="Times New Roman"/>
          <w:szCs w:val="24"/>
        </w:rPr>
        <w:t>in their code; instead</w:t>
      </w:r>
      <w:r w:rsidR="007A12DF">
        <w:rPr>
          <w:rFonts w:ascii="Times New Roman" w:hAnsi="Times New Roman"/>
          <w:szCs w:val="24"/>
        </w:rPr>
        <w:t xml:space="preserve"> they will be </w:t>
      </w:r>
      <w:r w:rsidR="00C44AB1">
        <w:rPr>
          <w:rFonts w:ascii="Times New Roman" w:hAnsi="Times New Roman"/>
          <w:szCs w:val="24"/>
        </w:rPr>
        <w:t xml:space="preserve">showing and </w:t>
      </w:r>
      <w:r w:rsidR="007A12DF">
        <w:rPr>
          <w:rFonts w:ascii="Times New Roman" w:hAnsi="Times New Roman"/>
          <w:szCs w:val="24"/>
        </w:rPr>
        <w:t>explaining how it works at this point in time.</w:t>
      </w:r>
    </w:p>
    <w:p w:rsidR="00C31664" w:rsidRDefault="00C31664" w:rsidP="00F65904">
      <w:pPr>
        <w:rPr>
          <w:rFonts w:ascii="Times New Roman" w:hAnsi="Times New Roman"/>
          <w:szCs w:val="24"/>
        </w:rPr>
      </w:pPr>
    </w:p>
    <w:p w:rsidR="00C31664" w:rsidRDefault="00C31664" w:rsidP="00F6590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This assignment will be graded and serve as official </w:t>
      </w:r>
      <w:r w:rsidRPr="00C31664">
        <w:rPr>
          <w:rFonts w:ascii="Times New Roman" w:hAnsi="Times New Roman"/>
          <w:b/>
          <w:i/>
          <w:szCs w:val="24"/>
        </w:rPr>
        <w:t>check-point #</w:t>
      </w:r>
      <w:r w:rsidR="003D6B24">
        <w:rPr>
          <w:rFonts w:ascii="Times New Roman" w:hAnsi="Times New Roman"/>
          <w:b/>
          <w:i/>
          <w:szCs w:val="24"/>
        </w:rPr>
        <w:t>2</w:t>
      </w:r>
      <w:r>
        <w:rPr>
          <w:rFonts w:ascii="Times New Roman" w:hAnsi="Times New Roman"/>
          <w:szCs w:val="24"/>
        </w:rPr>
        <w:t>.</w:t>
      </w:r>
    </w:p>
    <w:p w:rsidR="00A14CE2" w:rsidRDefault="00A14CE2" w:rsidP="00F65904">
      <w:pPr>
        <w:rPr>
          <w:rFonts w:ascii="Times New Roman" w:hAnsi="Times New Roman"/>
          <w:szCs w:val="24"/>
        </w:rPr>
      </w:pPr>
    </w:p>
    <w:p w:rsidR="00C31664" w:rsidRPr="002F76E8" w:rsidRDefault="00C31664">
      <w:pPr>
        <w:rPr>
          <w:rFonts w:ascii="Times New Roman" w:hAnsi="Times New Roman"/>
          <w:szCs w:val="24"/>
        </w:rPr>
      </w:pPr>
    </w:p>
    <w:sectPr w:rsidR="00C31664" w:rsidRPr="002F76E8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09B" w:rsidRDefault="000C409B">
      <w:r>
        <w:separator/>
      </w:r>
    </w:p>
  </w:endnote>
  <w:endnote w:type="continuationSeparator" w:id="0">
    <w:p w:rsidR="000C409B" w:rsidRDefault="000C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A6A" w:rsidRDefault="00FA1A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0</w:t>
    </w:r>
    <w:r>
      <w:rPr>
        <w:rStyle w:val="PageNumber"/>
      </w:rPr>
      <w:fldChar w:fldCharType="end"/>
    </w:r>
  </w:p>
  <w:p w:rsidR="00FA1A6A" w:rsidRDefault="00FA1A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A6A" w:rsidRDefault="00FA1A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6F58">
      <w:rPr>
        <w:rStyle w:val="PageNumber"/>
        <w:noProof/>
      </w:rPr>
      <w:t>1</w:t>
    </w:r>
    <w:r>
      <w:rPr>
        <w:rStyle w:val="PageNumber"/>
      </w:rPr>
      <w:fldChar w:fldCharType="end"/>
    </w:r>
  </w:p>
  <w:p w:rsidR="00FA1A6A" w:rsidRDefault="00FA1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09B" w:rsidRDefault="000C409B">
      <w:r>
        <w:separator/>
      </w:r>
    </w:p>
  </w:footnote>
  <w:footnote w:type="continuationSeparator" w:id="0">
    <w:p w:rsidR="000C409B" w:rsidRDefault="000C4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0625"/>
    <w:multiLevelType w:val="hybridMultilevel"/>
    <w:tmpl w:val="B94E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A17"/>
    <w:multiLevelType w:val="hybridMultilevel"/>
    <w:tmpl w:val="91468C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36A4"/>
    <w:multiLevelType w:val="hybridMultilevel"/>
    <w:tmpl w:val="D8C47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98"/>
    <w:rsid w:val="00020B66"/>
    <w:rsid w:val="000674FC"/>
    <w:rsid w:val="000B3B5E"/>
    <w:rsid w:val="000C409B"/>
    <w:rsid w:val="000D339F"/>
    <w:rsid w:val="00111436"/>
    <w:rsid w:val="001B69BC"/>
    <w:rsid w:val="0027336C"/>
    <w:rsid w:val="002F76E8"/>
    <w:rsid w:val="00317F11"/>
    <w:rsid w:val="003D5096"/>
    <w:rsid w:val="003D6B24"/>
    <w:rsid w:val="00422088"/>
    <w:rsid w:val="00455F7F"/>
    <w:rsid w:val="004D16B1"/>
    <w:rsid w:val="005131DE"/>
    <w:rsid w:val="005D0E2C"/>
    <w:rsid w:val="005E65D0"/>
    <w:rsid w:val="006437FE"/>
    <w:rsid w:val="00670062"/>
    <w:rsid w:val="006F44A6"/>
    <w:rsid w:val="0076249B"/>
    <w:rsid w:val="00771096"/>
    <w:rsid w:val="007A12DF"/>
    <w:rsid w:val="007D50A8"/>
    <w:rsid w:val="00825037"/>
    <w:rsid w:val="008F29C8"/>
    <w:rsid w:val="009465A7"/>
    <w:rsid w:val="00980BAF"/>
    <w:rsid w:val="00A0278C"/>
    <w:rsid w:val="00A14CE2"/>
    <w:rsid w:val="00A30308"/>
    <w:rsid w:val="00A314CD"/>
    <w:rsid w:val="00A63DD7"/>
    <w:rsid w:val="00A73F2B"/>
    <w:rsid w:val="00AC299F"/>
    <w:rsid w:val="00AF122D"/>
    <w:rsid w:val="00B34B65"/>
    <w:rsid w:val="00B36F43"/>
    <w:rsid w:val="00B867CA"/>
    <w:rsid w:val="00BC27F8"/>
    <w:rsid w:val="00BD3F19"/>
    <w:rsid w:val="00BE0238"/>
    <w:rsid w:val="00BE5206"/>
    <w:rsid w:val="00C31664"/>
    <w:rsid w:val="00C44AB1"/>
    <w:rsid w:val="00CB7CB9"/>
    <w:rsid w:val="00D10996"/>
    <w:rsid w:val="00D6196D"/>
    <w:rsid w:val="00DB1FFB"/>
    <w:rsid w:val="00DB2139"/>
    <w:rsid w:val="00DC0A07"/>
    <w:rsid w:val="00DE145B"/>
    <w:rsid w:val="00E02298"/>
    <w:rsid w:val="00EA6F58"/>
    <w:rsid w:val="00F134AC"/>
    <w:rsid w:val="00F65904"/>
    <w:rsid w:val="00F675A0"/>
    <w:rsid w:val="00F8587D"/>
    <w:rsid w:val="00FA1A6A"/>
    <w:rsid w:val="00FC08AF"/>
    <w:rsid w:val="00FD6127"/>
    <w:rsid w:val="00F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70239"/>
  <w15:chartTrackingRefBased/>
  <w15:docId w15:val="{A7403F1F-F897-41E1-84F7-B5B75BAA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ourier" w:hAnsi="Courier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9465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B505E048.dotm</Template>
  <TotalTime>3</TotalTime>
  <Pages>1</Pages>
  <Words>170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CS-705  Object-Oriented Programming Using C++  Fall 2000</vt:lpstr>
    </vt:vector>
  </TitlesOfParts>
  <Company>Coe College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CS-705  Object-Oriented Programming Using C++  Fall 2000</dc:title>
  <dc:subject/>
  <dc:creator>thostetl</dc:creator>
  <cp:keywords/>
  <dc:description/>
  <cp:lastModifiedBy>Coe College</cp:lastModifiedBy>
  <cp:revision>2</cp:revision>
  <cp:lastPrinted>2006-09-18T18:35:00Z</cp:lastPrinted>
  <dcterms:created xsi:type="dcterms:W3CDTF">2022-02-25T19:31:00Z</dcterms:created>
  <dcterms:modified xsi:type="dcterms:W3CDTF">2022-02-25T19:31:00Z</dcterms:modified>
</cp:coreProperties>
</file>